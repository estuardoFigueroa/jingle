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1A" w:rsidRDefault="002D2351">
      <w:pPr>
        <w:pStyle w:val="Title"/>
      </w:pPr>
      <w:sdt>
        <w:sdtPr>
          <w:alias w:val="Company Name"/>
          <w:tag w:val=""/>
          <w:id w:val="1501239775"/>
          <w:placeholder>
            <w:docPart w:val="7D532E2C860F48A28483CAAF0B6E05D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86BB3">
            <w:rPr>
              <w:lang w:val="en-CA"/>
            </w:rPr>
            <w:t>Jingle Store</w:t>
          </w:r>
        </w:sdtContent>
      </w:sdt>
    </w:p>
    <w:p w:rsidR="00C57C1A" w:rsidRDefault="003E5F9F">
      <w:pPr>
        <w:pStyle w:val="Subtitle"/>
      </w:pPr>
      <w:r>
        <w:t>Catching customers in 30secs</w:t>
      </w:r>
    </w:p>
    <w:p w:rsidR="00C57C1A" w:rsidRDefault="003E5F9F" w:rsidP="003E5F9F">
      <w:pPr>
        <w:pStyle w:val="Heading1"/>
      </w:pPr>
      <w:r>
        <w:t>about us:</w:t>
      </w:r>
    </w:p>
    <w:p w:rsidR="00C57C1A" w:rsidRDefault="002D2351">
      <w:pPr>
        <w:rPr>
          <w:lang w:val="en-CA"/>
        </w:rPr>
      </w:pPr>
      <w:sdt>
        <w:sdtPr>
          <w:alias w:val="Company Name"/>
          <w:tag w:val=""/>
          <w:id w:val="-1319412129"/>
          <w:placeholder>
            <w:docPart w:val="9F0E9D01A0D145C29C3A3F72FAD4DFC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86BB3">
            <w:rPr>
              <w:lang w:val="en-CA"/>
            </w:rPr>
            <w:t>Jingle Store</w:t>
          </w:r>
        </w:sdtContent>
      </w:sdt>
      <w:r w:rsidR="003E5F9F">
        <w:rPr>
          <w:lang w:val="en-CA"/>
        </w:rPr>
        <w:t xml:space="preserve"> </w:t>
      </w:r>
      <w:r w:rsidR="00286BB3">
        <w:rPr>
          <w:lang w:val="en-CA"/>
        </w:rPr>
        <w:t xml:space="preserve">writes and produces musical jingles for radio, television, and web advertising. We take care of </w:t>
      </w:r>
      <w:r w:rsidR="00286BB3">
        <w:rPr>
          <w:lang w:val="en-CA"/>
        </w:rPr>
        <w:t>everything</w:t>
      </w:r>
      <w:r w:rsidR="00286BB3">
        <w:rPr>
          <w:lang w:val="en-CA"/>
        </w:rPr>
        <w:t>, from creating the slogan to the background music with or without vocals.</w:t>
      </w:r>
    </w:p>
    <w:p w:rsidR="00286BB3" w:rsidRDefault="00286BB3">
      <w:pPr>
        <w:rPr>
          <w:lang w:val="en-CA"/>
        </w:rPr>
      </w:pPr>
      <w:r>
        <w:rPr>
          <w:lang w:val="en-CA"/>
        </w:rPr>
        <w:t>Currently our company consists of four</w:t>
      </w:r>
      <w:r w:rsidR="00C74854">
        <w:rPr>
          <w:lang w:val="en-CA"/>
        </w:rPr>
        <w:t xml:space="preserve"> members: </w:t>
      </w:r>
      <w:r>
        <w:rPr>
          <w:lang w:val="en-CA"/>
        </w:rPr>
        <w:t xml:space="preserve">an accountant, a sound engineer, a song writer, and a music producer.  The company has been in business since 2009, </w:t>
      </w:r>
      <w:r w:rsidR="00C74854">
        <w:rPr>
          <w:lang w:val="en-CA"/>
        </w:rPr>
        <w:t>and has noticed how consumers now</w:t>
      </w:r>
      <w:r w:rsidR="00525A98">
        <w:rPr>
          <w:lang w:val="en-CA"/>
        </w:rPr>
        <w:t xml:space="preserve"> do </w:t>
      </w:r>
      <w:r w:rsidR="00C74854">
        <w:rPr>
          <w:lang w:val="en-CA"/>
        </w:rPr>
        <w:t>most of their shopping online</w:t>
      </w:r>
      <w:r w:rsidR="00525A98">
        <w:rPr>
          <w:lang w:val="en-CA"/>
        </w:rPr>
        <w:t>,</w:t>
      </w:r>
      <w:r w:rsidR="00C74854">
        <w:rPr>
          <w:lang w:val="en-CA"/>
        </w:rPr>
        <w:t xml:space="preserve"> including music</w:t>
      </w:r>
      <w:r w:rsidR="00525A98">
        <w:rPr>
          <w:lang w:val="en-CA"/>
        </w:rPr>
        <w:t>. Our goal is</w:t>
      </w:r>
      <w:r w:rsidR="00C74854">
        <w:rPr>
          <w:lang w:val="en-CA"/>
        </w:rPr>
        <w:t xml:space="preserve"> to keep up with the times </w:t>
      </w:r>
      <w:r w:rsidR="00525A98">
        <w:rPr>
          <w:lang w:val="en-CA"/>
        </w:rPr>
        <w:t>by providing</w:t>
      </w:r>
      <w:r w:rsidR="00C74854">
        <w:rPr>
          <w:lang w:val="en-CA"/>
        </w:rPr>
        <w:t xml:space="preserve"> customers with a variety of jingles to select from</w:t>
      </w:r>
      <w:r w:rsidR="00525A98">
        <w:rPr>
          <w:lang w:val="en-CA"/>
        </w:rPr>
        <w:t xml:space="preserve"> on JINGLE STORE</w:t>
      </w:r>
      <w:r w:rsidR="00C74854">
        <w:rPr>
          <w:lang w:val="en-CA"/>
        </w:rPr>
        <w:t>. Whether it be a soft, slow, and sexy song to promote your next product or an upbeat and catchy tune to let your customers know abo</w:t>
      </w:r>
      <w:r w:rsidR="00525A98">
        <w:rPr>
          <w:lang w:val="en-CA"/>
        </w:rPr>
        <w:t xml:space="preserve">ut your next big sale, JINGLE STORE is the place to go. </w:t>
      </w:r>
    </w:p>
    <w:p w:rsidR="00DB1110" w:rsidRDefault="00525A98">
      <w:pPr>
        <w:rPr>
          <w:lang w:val="en-CA"/>
        </w:rPr>
      </w:pPr>
      <w:r>
        <w:rPr>
          <w:lang w:val="en-CA"/>
        </w:rPr>
        <w:t>As of now</w:t>
      </w:r>
      <w:r w:rsidR="00C74854">
        <w:rPr>
          <w:lang w:val="en-CA"/>
        </w:rPr>
        <w:t xml:space="preserve"> we are selling our jingles directly to companies in the city or</w:t>
      </w:r>
      <w:r>
        <w:rPr>
          <w:lang w:val="en-CA"/>
        </w:rPr>
        <w:t xml:space="preserve"> via third party </w:t>
      </w:r>
      <w:r w:rsidR="00C74854">
        <w:rPr>
          <w:lang w:val="en-CA"/>
        </w:rPr>
        <w:t xml:space="preserve">radio stations but we feel it’s time to broaden our market and take on the world by diving into the </w:t>
      </w:r>
      <w:r>
        <w:rPr>
          <w:lang w:val="en-CA"/>
        </w:rPr>
        <w:t>inter</w:t>
      </w:r>
      <w:r w:rsidR="00C74854">
        <w:rPr>
          <w:lang w:val="en-CA"/>
        </w:rPr>
        <w:t xml:space="preserve">net. By making an e-commerce store, we will be able to target not only companies who reside in </w:t>
      </w:r>
      <w:r w:rsidR="009F3A53">
        <w:rPr>
          <w:lang w:val="en-CA"/>
        </w:rPr>
        <w:t>Winnipeg but</w:t>
      </w:r>
      <w:r>
        <w:rPr>
          <w:lang w:val="en-CA"/>
        </w:rPr>
        <w:t xml:space="preserve"> </w:t>
      </w:r>
      <w:r w:rsidR="009F3A53">
        <w:rPr>
          <w:lang w:val="en-CA"/>
        </w:rPr>
        <w:t>across the country.</w:t>
      </w:r>
    </w:p>
    <w:p w:rsidR="00F41950" w:rsidRDefault="00F41950" w:rsidP="00F41950">
      <w:pPr>
        <w:pStyle w:val="Heading1"/>
        <w:rPr>
          <w:lang w:val="en-CA"/>
        </w:rPr>
      </w:pPr>
      <w:r>
        <w:rPr>
          <w:lang w:val="en-CA"/>
        </w:rPr>
        <w:lastRenderedPageBreak/>
        <w:t>Homepage Wireframe</w:t>
      </w:r>
    </w:p>
    <w:p w:rsidR="00F41950" w:rsidRPr="00F41950" w:rsidRDefault="00F41950" w:rsidP="00F4195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7343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ingle wire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10" w:rsidRDefault="00DB1110">
      <w:pPr>
        <w:rPr>
          <w:lang w:val="en-CA"/>
        </w:rPr>
      </w:pPr>
    </w:p>
    <w:p w:rsidR="00C74854" w:rsidRDefault="00DB1110" w:rsidP="00DB1110">
      <w:pPr>
        <w:pStyle w:val="Heading1"/>
      </w:pPr>
      <w:r w:rsidRPr="00DB1110">
        <w:lastRenderedPageBreak/>
        <w:t>Database Structure</w:t>
      </w:r>
    </w:p>
    <w:p w:rsidR="00DB1110" w:rsidRDefault="00DB1110" w:rsidP="00DB1110">
      <w:r>
        <w:rPr>
          <w:noProof/>
          <w:lang w:val="en-CA" w:eastAsia="en-CA"/>
        </w:rPr>
        <w:drawing>
          <wp:inline distT="0" distB="0" distL="0" distR="0">
            <wp:extent cx="5943600" cy="41192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ingl e-Store E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10" w:rsidRDefault="00DB1110" w:rsidP="00DB1110">
      <w:pPr>
        <w:pStyle w:val="Heading2"/>
      </w:pPr>
      <w:r>
        <w:t>Tables:</w:t>
      </w:r>
    </w:p>
    <w:p w:rsidR="00DB1110" w:rsidRDefault="00DB1110" w:rsidP="00DB1110">
      <w:pPr>
        <w:pStyle w:val="ListBullet"/>
      </w:pPr>
      <w:r>
        <w:t xml:space="preserve">Genre – This will hold the genre of the jingle 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Alternative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Anime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Blues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Children’s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Classical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Rock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Singer/Songwriter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World</w:t>
      </w:r>
    </w:p>
    <w:p w:rsidR="00DB1110" w:rsidRDefault="00DB1110" w:rsidP="00DB1110">
      <w:pPr>
        <w:pStyle w:val="ListBullet"/>
        <w:numPr>
          <w:ilvl w:val="1"/>
          <w:numId w:val="2"/>
        </w:numPr>
      </w:pPr>
      <w:r>
        <w:t>Pop</w:t>
      </w:r>
    </w:p>
    <w:p w:rsidR="00DB1110" w:rsidRDefault="00DB1110" w:rsidP="00DB1110">
      <w:pPr>
        <w:pStyle w:val="ListBullet"/>
      </w:pPr>
      <w:r>
        <w:t>Jingle – This is the actual product being sold, this table will hold all jingles the store creates</w:t>
      </w:r>
    </w:p>
    <w:p w:rsidR="00DB1110" w:rsidRDefault="00DB1110" w:rsidP="00DB1110">
      <w:pPr>
        <w:pStyle w:val="ListBullet"/>
      </w:pPr>
      <w:r>
        <w:t>Customer – This table holds the customers that will be purchasing or have purchase jingle/s</w:t>
      </w:r>
    </w:p>
    <w:p w:rsidR="00DB1110" w:rsidRDefault="00DB1110" w:rsidP="00DB1110">
      <w:pPr>
        <w:pStyle w:val="ListBullet"/>
      </w:pPr>
      <w:r>
        <w:t>Province – This table will hold the information of what province the customer is from, also the taxes involve in a particular province</w:t>
      </w:r>
    </w:p>
    <w:p w:rsidR="00DB1110" w:rsidRDefault="00DB1110" w:rsidP="00DB1110">
      <w:pPr>
        <w:pStyle w:val="ListBullet"/>
      </w:pPr>
      <w:r>
        <w:t>Order – the order table holds the order/s being produce by a particular customer</w:t>
      </w:r>
    </w:p>
    <w:p w:rsidR="00DB1110" w:rsidRDefault="00DB1110" w:rsidP="00DB1110">
      <w:pPr>
        <w:pStyle w:val="ListBullet"/>
      </w:pPr>
      <w:proofErr w:type="spellStart"/>
      <w:r>
        <w:t>OrderItem</w:t>
      </w:r>
      <w:proofErr w:type="spellEnd"/>
      <w:r>
        <w:t xml:space="preserve"> – this table holds the jingle</w:t>
      </w:r>
      <w:r w:rsidR="00C34CF5">
        <w:t xml:space="preserve"> per line being process in an order.</w:t>
      </w:r>
    </w:p>
    <w:p w:rsidR="00C34CF5" w:rsidRDefault="00C34CF5" w:rsidP="00C34CF5">
      <w:pPr>
        <w:pStyle w:val="ListBullet"/>
        <w:numPr>
          <w:ilvl w:val="0"/>
          <w:numId w:val="0"/>
        </w:numPr>
        <w:ind w:left="432" w:hanging="288"/>
      </w:pPr>
    </w:p>
    <w:p w:rsidR="00C34CF5" w:rsidRDefault="00387119" w:rsidP="00387119">
      <w:pPr>
        <w:pStyle w:val="Heading1"/>
      </w:pPr>
      <w:r w:rsidRPr="00387119">
        <w:t>Project Goals and Milestones</w:t>
      </w:r>
    </w:p>
    <w:p w:rsidR="00387119" w:rsidRDefault="00387119" w:rsidP="00387119">
      <w:pPr>
        <w:pStyle w:val="ListBullet"/>
      </w:pPr>
      <w:r w:rsidRPr="00387119">
        <w:t>The total number of marks you hope to have accumulated by the end of the project</w:t>
      </w:r>
    </w:p>
    <w:p w:rsidR="00387119" w:rsidRDefault="00387119" w:rsidP="00387119">
      <w:pPr>
        <w:pStyle w:val="ListBullet"/>
        <w:numPr>
          <w:ilvl w:val="1"/>
          <w:numId w:val="2"/>
        </w:numPr>
      </w:pPr>
      <w:r>
        <w:t>My plan and goal is to accumulate the mark of 80 by the end of the project</w:t>
      </w:r>
    </w:p>
    <w:p w:rsidR="00387119" w:rsidRPr="00387119" w:rsidRDefault="00387119" w:rsidP="00387119">
      <w:pPr>
        <w:pStyle w:val="ListBullet"/>
        <w:rPr>
          <w:lang w:val="en-CA" w:eastAsia="en-CA"/>
        </w:rPr>
      </w:pPr>
      <w:r w:rsidRPr="00387119">
        <w:rPr>
          <w:lang w:val="en-CA" w:eastAsia="en-CA"/>
        </w:rPr>
        <w:t>A milestone date for the completion of 25% of the total marks you estimated above.</w:t>
      </w:r>
    </w:p>
    <w:p w:rsidR="00387119" w:rsidRDefault="00387119" w:rsidP="00387119">
      <w:pPr>
        <w:pStyle w:val="ListBullet"/>
        <w:numPr>
          <w:ilvl w:val="1"/>
          <w:numId w:val="2"/>
        </w:numPr>
      </w:pPr>
      <w:r>
        <w:t>My estimated 25% date is around Monday November 17, 2014</w:t>
      </w:r>
    </w:p>
    <w:p w:rsidR="00387119" w:rsidRPr="00387119" w:rsidRDefault="00387119" w:rsidP="00387119">
      <w:pPr>
        <w:pStyle w:val="ListBullet"/>
        <w:rPr>
          <w:lang w:val="en-CA" w:eastAsia="en-CA"/>
        </w:rPr>
      </w:pPr>
      <w:r w:rsidRPr="00387119">
        <w:rPr>
          <w:lang w:val="en-CA" w:eastAsia="en-CA"/>
        </w:rPr>
        <w:t>A milestone date for the completion of 50% of the total marks you estimated above.</w:t>
      </w:r>
    </w:p>
    <w:p w:rsidR="00387119" w:rsidRDefault="00387119" w:rsidP="00387119">
      <w:pPr>
        <w:pStyle w:val="ListBullet"/>
        <w:numPr>
          <w:ilvl w:val="1"/>
          <w:numId w:val="2"/>
        </w:numPr>
      </w:pPr>
      <w:r>
        <w:t>My estimated 50% December 1, 2014</w:t>
      </w:r>
    </w:p>
    <w:p w:rsidR="00387119" w:rsidRDefault="00387119" w:rsidP="00387119">
      <w:pPr>
        <w:pStyle w:val="ListBullet"/>
      </w:pPr>
      <w:r>
        <w:t xml:space="preserve">I plan to demonstrate my achievements and goals by adding up the marks and showing my client on a weekly basis the working process, making sure things are </w:t>
      </w:r>
      <w:r w:rsidR="00CF1AC5">
        <w:t>good with him.</w:t>
      </w:r>
    </w:p>
    <w:p w:rsidR="00CF1AC5" w:rsidRDefault="00CF1AC5" w:rsidP="00CF1AC5">
      <w:pPr>
        <w:pStyle w:val="Heading1"/>
      </w:pPr>
      <w:r>
        <w:t>Strengths and Weaknesses</w:t>
      </w:r>
    </w:p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AC5" w:rsidTr="00CF1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CF1AC5" w:rsidRDefault="00CF1AC5" w:rsidP="00CF1AC5">
            <w:r>
              <w:t>STRENGTHS</w:t>
            </w:r>
          </w:p>
        </w:tc>
        <w:tc>
          <w:tcPr>
            <w:tcW w:w="4675" w:type="dxa"/>
          </w:tcPr>
          <w:p w:rsidR="00CF1AC5" w:rsidRDefault="00CF1AC5" w:rsidP="00CF1AC5">
            <w:r>
              <w:t>WEAKNESSES</w:t>
            </w:r>
          </w:p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>I am consider to be an artistic type of person</w:t>
            </w:r>
          </w:p>
        </w:tc>
        <w:tc>
          <w:tcPr>
            <w:tcW w:w="4675" w:type="dxa"/>
          </w:tcPr>
          <w:p w:rsidR="00CF1AC5" w:rsidRDefault="00CF1AC5" w:rsidP="00CF1AC5">
            <w:r>
              <w:t>I need to better manage my already busy life more</w:t>
            </w:r>
          </w:p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>Have designed two websites for real business</w:t>
            </w:r>
          </w:p>
        </w:tc>
        <w:tc>
          <w:tcPr>
            <w:tcW w:w="4675" w:type="dxa"/>
          </w:tcPr>
          <w:p w:rsidR="00CF1AC5" w:rsidRDefault="00CF1AC5" w:rsidP="00CF1AC5">
            <w:r>
              <w:t>Need to gain more knowledge and passion for RUBY and rails programming.</w:t>
            </w:r>
          </w:p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>Have coded and design a website of my own</w:t>
            </w:r>
          </w:p>
        </w:tc>
        <w:tc>
          <w:tcPr>
            <w:tcW w:w="4675" w:type="dxa"/>
          </w:tcPr>
          <w:p w:rsidR="00CF1AC5" w:rsidRDefault="00CF1AC5" w:rsidP="00CF1AC5">
            <w:r>
              <w:t>I need to pace myself when tackling a big project</w:t>
            </w:r>
          </w:p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>Have knowledge on the concepts of CRUD</w:t>
            </w:r>
          </w:p>
        </w:tc>
        <w:tc>
          <w:tcPr>
            <w:tcW w:w="4675" w:type="dxa"/>
          </w:tcPr>
          <w:p w:rsidR="00CF1AC5" w:rsidRDefault="00CF1AC5" w:rsidP="00CF1AC5">
            <w:r>
              <w:t xml:space="preserve">I’m a natural night owl, I function better at nights, thus making very tire when coming </w:t>
            </w:r>
            <w:r w:rsidR="00A97D21">
              <w:t>to school to learn more because I been up doing assignments.</w:t>
            </w:r>
            <w:bookmarkStart w:id="0" w:name="_GoBack"/>
            <w:bookmarkEnd w:id="0"/>
          </w:p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 xml:space="preserve">Learn to code many applications in different languages such as HTML5, XML, JAVA, .NET, </w:t>
            </w:r>
          </w:p>
        </w:tc>
        <w:tc>
          <w:tcPr>
            <w:tcW w:w="4675" w:type="dxa"/>
          </w:tcPr>
          <w:p w:rsidR="00CF1AC5" w:rsidRDefault="00CF1AC5" w:rsidP="00CF1AC5"/>
        </w:tc>
      </w:tr>
      <w:tr w:rsidR="00CF1AC5" w:rsidTr="00CF1AC5">
        <w:tc>
          <w:tcPr>
            <w:tcW w:w="4675" w:type="dxa"/>
          </w:tcPr>
          <w:p w:rsidR="00CF1AC5" w:rsidRDefault="00CF1AC5" w:rsidP="00CF1AC5">
            <w:r>
              <w:t xml:space="preserve">I am consider to be persistent but mindful of my client’s needs.  </w:t>
            </w:r>
          </w:p>
        </w:tc>
        <w:tc>
          <w:tcPr>
            <w:tcW w:w="4675" w:type="dxa"/>
          </w:tcPr>
          <w:p w:rsidR="00CF1AC5" w:rsidRDefault="00CF1AC5" w:rsidP="00CF1AC5"/>
        </w:tc>
      </w:tr>
    </w:tbl>
    <w:p w:rsidR="00CF1AC5" w:rsidRPr="00CF1AC5" w:rsidRDefault="00CF1AC5" w:rsidP="00CF1AC5"/>
    <w:p w:rsidR="00286BB3" w:rsidRDefault="00286BB3"/>
    <w:sectPr w:rsidR="00286BB3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351" w:rsidRDefault="002D2351">
      <w:pPr>
        <w:spacing w:after="0" w:line="240" w:lineRule="auto"/>
      </w:pPr>
      <w:r>
        <w:separator/>
      </w:r>
    </w:p>
  </w:endnote>
  <w:endnote w:type="continuationSeparator" w:id="0">
    <w:p w:rsidR="002D2351" w:rsidRDefault="002D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351" w:rsidRDefault="002D2351">
      <w:pPr>
        <w:spacing w:after="0" w:line="240" w:lineRule="auto"/>
      </w:pPr>
      <w:r>
        <w:separator/>
      </w:r>
    </w:p>
  </w:footnote>
  <w:footnote w:type="continuationSeparator" w:id="0">
    <w:p w:rsidR="002D2351" w:rsidRDefault="002D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1A" w:rsidRDefault="002D2351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7C1A" w:rsidRDefault="002D235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7D21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C57C1A" w:rsidRDefault="002D235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7D21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590933"/>
    <w:multiLevelType w:val="multilevel"/>
    <w:tmpl w:val="334A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F34CD"/>
    <w:multiLevelType w:val="multilevel"/>
    <w:tmpl w:val="9086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110C7F"/>
    <w:rsid w:val="001911E3"/>
    <w:rsid w:val="00286BB3"/>
    <w:rsid w:val="002D2351"/>
    <w:rsid w:val="00387119"/>
    <w:rsid w:val="003E5F9F"/>
    <w:rsid w:val="00525A98"/>
    <w:rsid w:val="009F3A53"/>
    <w:rsid w:val="00A97D21"/>
    <w:rsid w:val="00C34CF5"/>
    <w:rsid w:val="00C57C1A"/>
    <w:rsid w:val="00C74854"/>
    <w:rsid w:val="00CF1AC5"/>
    <w:rsid w:val="00DB1110"/>
    <w:rsid w:val="00EE2AE5"/>
    <w:rsid w:val="00F4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A9CCB-3C0D-4861-9EB6-D50122D3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ardo\AppData\Roaming\Microsoft\Templates\Services%20proposal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532E2C860F48A28483CAAF0B6E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A7B0-9C85-4709-B791-A0072232F7FF}"/>
      </w:docPartPr>
      <w:docPartBody>
        <w:p w:rsidR="00000000" w:rsidRDefault="00D77104">
          <w:pPr>
            <w:pStyle w:val="7D532E2C860F48A28483CAAF0B6E05D9"/>
          </w:pPr>
          <w:r>
            <w:t>&lt;Your Company&gt;</w:t>
          </w:r>
        </w:p>
      </w:docPartBody>
    </w:docPart>
    <w:docPart>
      <w:docPartPr>
        <w:name w:val="9F0E9D01A0D145C29C3A3F72FAD4D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B34F0-E3CB-49E6-A1CA-7408EAEB9A90}"/>
      </w:docPartPr>
      <w:docPartBody>
        <w:p w:rsidR="00000000" w:rsidRDefault="00D77104">
          <w:pPr>
            <w:pStyle w:val="9F0E9D01A0D145C29C3A3F72FAD4DFC8"/>
          </w:pPr>
          <w:r>
            <w:rPr>
              <w:rStyle w:val="PlaceholderText"/>
            </w:rP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04"/>
    <w:rsid w:val="00D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532E2C860F48A28483CAAF0B6E05D9">
    <w:name w:val="7D532E2C860F48A28483CAAF0B6E05D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BE42702F62421B911D993CB29B8FF9">
    <w:name w:val="A6BE42702F62421B911D993CB29B8FF9"/>
  </w:style>
  <w:style w:type="paragraph" w:customStyle="1" w:styleId="9F0E9D01A0D145C29C3A3F72FAD4DFC8">
    <w:name w:val="9F0E9D01A0D145C29C3A3F72FAD4DFC8"/>
  </w:style>
  <w:style w:type="paragraph" w:customStyle="1" w:styleId="C13099876D134D8E8C2583BC8BD2D6AF">
    <w:name w:val="C13099876D134D8E8C2583BC8BD2D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A1C63-8057-458A-908A-C7195DA4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design)(2).dotx</Template>
  <TotalTime>286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Jingle Store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Estuardo</dc:creator>
  <cp:keywords/>
  <cp:lastModifiedBy>Estuardo Figueroa</cp:lastModifiedBy>
  <cp:revision>3</cp:revision>
  <dcterms:created xsi:type="dcterms:W3CDTF">2014-11-06T00:58:00Z</dcterms:created>
  <dcterms:modified xsi:type="dcterms:W3CDTF">2014-11-06T05:44:00Z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